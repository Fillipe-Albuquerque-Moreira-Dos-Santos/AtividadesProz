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5810" w14:textId="77777777" w:rsidR="00086F80" w:rsidRDefault="00000000">
      <w:r>
        <w:t>Exercício Lógica Imperativa.</w:t>
      </w:r>
    </w:p>
    <w:p w14:paraId="67E34F7A" w14:textId="77777777" w:rsidR="00086F80" w:rsidRDefault="00086F80"/>
    <w:p w14:paraId="166CEA4B" w14:textId="77777777" w:rsidR="00086F80" w:rsidRPr="00EC6818" w:rsidRDefault="00000000">
      <w:pPr>
        <w:rPr>
          <w:rFonts w:ascii="Roboto;Helvetica Neue;sans-seri" w:hAnsi="Roboto;Helvetica Neue;sans-seri"/>
          <w:color w:val="ED7D31" w:themeColor="accent2"/>
        </w:rPr>
      </w:pPr>
      <w:r w:rsidRPr="00EC6818">
        <w:rPr>
          <w:rFonts w:ascii="Roboto;Helvetica Neue;sans-seri" w:hAnsi="Roboto;Helvetica Neue;sans-seri"/>
          <w:color w:val="ED7D31" w:themeColor="accent2"/>
        </w:rPr>
        <w:t>Em uma sala de aula, há vinte e cinco alunos. Entre eles, existem os grupos dos que gostam de Português (P) e os que gostam de Matemática (M). Eles estão organizados na sala de forma alternada, conforme apresentado a seguir:</w:t>
      </w:r>
    </w:p>
    <w:p w14:paraId="6B64F318" w14:textId="77777777" w:rsidR="00086F80" w:rsidRPr="00EC6818" w:rsidRDefault="00086F80">
      <w:pPr>
        <w:rPr>
          <w:rFonts w:ascii="Roboto;Helvetica Neue;sans-seri" w:hAnsi="Roboto;Helvetica Neue;sans-seri"/>
          <w:color w:val="ED7D31" w:themeColor="accent2"/>
        </w:rPr>
      </w:pPr>
    </w:p>
    <w:p w14:paraId="1ACED43C" w14:textId="77777777" w:rsidR="00086F80" w:rsidRPr="00EC6818" w:rsidRDefault="00000000">
      <w:pPr>
        <w:rPr>
          <w:rFonts w:ascii="Roboto;Helvetica Neue;sans-seri" w:hAnsi="Roboto;Helvetica Neue;sans-seri"/>
          <w:color w:val="ED7D31" w:themeColor="accent2"/>
        </w:rPr>
      </w:pPr>
      <w:r w:rsidRPr="00EC6818">
        <w:rPr>
          <w:rFonts w:ascii="Roboto;Helvetica Neue;sans-seri" w:hAnsi="Roboto;Helvetica Neue;sans-seri"/>
          <w:color w:val="ED7D31" w:themeColor="accent2"/>
        </w:rPr>
        <w:t>Chegaram mais onze alunos nessa turma e o professor organizou a turma da seguinte maneira:</w:t>
      </w:r>
    </w:p>
    <w:p w14:paraId="0BB0C6A9" w14:textId="77777777" w:rsidR="00086F80" w:rsidRPr="00EC6818" w:rsidRDefault="00086F80">
      <w:pPr>
        <w:rPr>
          <w:rFonts w:ascii="Roboto;Helvetica Neue;sans-seri" w:hAnsi="Roboto;Helvetica Neue;sans-seri"/>
          <w:color w:val="ED7D31" w:themeColor="accent2"/>
        </w:rPr>
      </w:pPr>
    </w:p>
    <w:p w14:paraId="17C1F21A" w14:textId="77777777" w:rsidR="00086F80" w:rsidRPr="00EC6818" w:rsidRDefault="00000000">
      <w:pPr>
        <w:rPr>
          <w:rFonts w:ascii="Roboto;Helvetica Neue;sans-seri" w:hAnsi="Roboto;Helvetica Neue;sans-seri"/>
          <w:color w:val="ED7D31" w:themeColor="accent2"/>
        </w:rPr>
      </w:pPr>
      <w:r w:rsidRPr="00EC6818">
        <w:rPr>
          <w:rFonts w:ascii="Roboto;Helvetica Neue;sans-seri" w:hAnsi="Roboto;Helvetica Neue;sans-seri"/>
          <w:color w:val="ED7D31" w:themeColor="accent2"/>
        </w:rPr>
        <w:t>No entanto, o professor se ausentou da sala por cinco minutos e, ao voltar, percebeu que um aluno que gosta de uma das disciplinas havia trocado de lugar com alguém que prefere a outra.</w:t>
      </w:r>
    </w:p>
    <w:p w14:paraId="06718579" w14:textId="77777777" w:rsidR="00086F80" w:rsidRPr="00EC6818" w:rsidRDefault="00086F80">
      <w:pPr>
        <w:rPr>
          <w:rFonts w:ascii="Roboto;Helvetica Neue;sans-seri" w:hAnsi="Roboto;Helvetica Neue;sans-seri"/>
          <w:color w:val="ED7D31" w:themeColor="accent2"/>
        </w:rPr>
      </w:pPr>
    </w:p>
    <w:p w14:paraId="4C1A2502" w14:textId="77777777" w:rsidR="00086F80" w:rsidRPr="00EC6818" w:rsidRDefault="00000000">
      <w:pPr>
        <w:rPr>
          <w:rFonts w:ascii="Roboto;Helvetica Neue;sans-seri" w:hAnsi="Roboto;Helvetica Neue;sans-seri"/>
          <w:color w:val="ED7D31" w:themeColor="accent2"/>
        </w:rPr>
      </w:pPr>
      <w:r w:rsidRPr="00EC6818">
        <w:rPr>
          <w:rFonts w:ascii="Roboto;Helvetica Neue;sans-seri" w:hAnsi="Roboto;Helvetica Neue;sans-seri"/>
          <w:color w:val="ED7D31" w:themeColor="accent2"/>
        </w:rPr>
        <w:t>Sabendo que o professor tem dificuldade de memorizar, informe como ele descobriu a cadeira em que houve a troca de alunos e qual a disciplina de cada um.</w:t>
      </w:r>
    </w:p>
    <w:p w14:paraId="220AA475" w14:textId="77777777" w:rsidR="00086F80" w:rsidRDefault="00086F80"/>
    <w:p w14:paraId="0D53D11B" w14:textId="77777777" w:rsidR="00086F80" w:rsidRDefault="00086F80"/>
    <w:p w14:paraId="6389BFEA" w14:textId="77777777" w:rsidR="00086F80" w:rsidRDefault="00000000">
      <w:r>
        <w:t xml:space="preserve">Ilustração 1                     </w:t>
      </w:r>
    </w:p>
    <w:p w14:paraId="36945C4F" w14:textId="77777777" w:rsidR="00086F80" w:rsidRDefault="00000000">
      <w:r>
        <w:t xml:space="preserve">(25) Alunos em sala de aula, representados na tabela por: </w:t>
      </w:r>
    </w:p>
    <w:p w14:paraId="74A6168B" w14:textId="77777777" w:rsidR="00086F80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163BEF5E" wp14:editId="145AA0D3">
            <wp:simplePos x="0" y="0"/>
            <wp:positionH relativeFrom="column">
              <wp:posOffset>13970</wp:posOffset>
            </wp:positionH>
            <wp:positionV relativeFrom="paragraph">
              <wp:posOffset>95250</wp:posOffset>
            </wp:positionV>
            <wp:extent cx="1254125" cy="125920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22BBB627" w14:textId="77777777" w:rsidR="00086F80" w:rsidRDefault="00000000">
      <w:r>
        <w:t xml:space="preserve">    </w:t>
      </w:r>
    </w:p>
    <w:p w14:paraId="1647C020" w14:textId="77777777" w:rsidR="00086F80" w:rsidRDefault="00000000">
      <w:r>
        <w:t xml:space="preserve">      “M” Representa alunos que gostam da disciplina de Matemática.</w:t>
      </w:r>
    </w:p>
    <w:p w14:paraId="59A249D0" w14:textId="77777777" w:rsidR="00086F80" w:rsidRDefault="00000000">
      <w:r>
        <w:t xml:space="preserve">      “P”  Representa alunos que gostam da disciplina de português.</w:t>
      </w:r>
    </w:p>
    <w:p w14:paraId="41F6A7A0" w14:textId="77777777" w:rsidR="00086F80" w:rsidRDefault="00086F80"/>
    <w:p w14:paraId="2E8970A7" w14:textId="77777777" w:rsidR="00086F80" w:rsidRDefault="00086F80"/>
    <w:p w14:paraId="69B3941A" w14:textId="77777777" w:rsidR="00086F80" w:rsidRDefault="00086F80"/>
    <w:p w14:paraId="294596B1" w14:textId="77777777" w:rsidR="00086F80" w:rsidRDefault="00086F80"/>
    <w:p w14:paraId="6DB2D7B2" w14:textId="77777777" w:rsidR="00086F80" w:rsidRDefault="00000000">
      <w:r>
        <w:t xml:space="preserve">Ilustração 2                      </w:t>
      </w:r>
    </w:p>
    <w:p w14:paraId="0109A7E0" w14:textId="77777777" w:rsidR="00086F80" w:rsidRDefault="00000000">
      <w:r>
        <w:t>(36) Alunos em sala de aula.</w:t>
      </w:r>
    </w:p>
    <w:p w14:paraId="6A79F88A" w14:textId="77777777" w:rsidR="00086F80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73D8708D" wp14:editId="5162D060">
            <wp:simplePos x="0" y="0"/>
            <wp:positionH relativeFrom="column">
              <wp:posOffset>13970</wp:posOffset>
            </wp:positionH>
            <wp:positionV relativeFrom="paragraph">
              <wp:posOffset>117475</wp:posOffset>
            </wp:positionV>
            <wp:extent cx="1511935" cy="151447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C0DD" w14:textId="77777777" w:rsidR="00086F80" w:rsidRDefault="00000000">
      <w:r>
        <w:t xml:space="preserve">  Padrão 4+2 em todas as linhas, tanto horizontais quanto verticais.</w:t>
      </w:r>
    </w:p>
    <w:p w14:paraId="2333D7D2" w14:textId="77777777" w:rsidR="00086F80" w:rsidRDefault="00000000">
      <w:r>
        <w:t xml:space="preserve">  </w:t>
      </w:r>
    </w:p>
    <w:p w14:paraId="16EB5E98" w14:textId="77777777" w:rsidR="00086F80" w:rsidRDefault="00086F80"/>
    <w:p w14:paraId="5E98B5BF" w14:textId="77777777" w:rsidR="00086F80" w:rsidRDefault="00086F80"/>
    <w:p w14:paraId="238159FF" w14:textId="77777777" w:rsidR="00086F80" w:rsidRDefault="00086F80"/>
    <w:p w14:paraId="34665DE9" w14:textId="77777777" w:rsidR="00086F80" w:rsidRDefault="00086F80"/>
    <w:p w14:paraId="562D780E" w14:textId="77777777" w:rsidR="00086F80" w:rsidRDefault="00086F80"/>
    <w:p w14:paraId="296384B5" w14:textId="77777777" w:rsidR="00086F80" w:rsidRDefault="00086F80"/>
    <w:p w14:paraId="69E6E280" w14:textId="77777777" w:rsidR="00086F80" w:rsidRDefault="00086F80"/>
    <w:p w14:paraId="598C4508" w14:textId="77777777" w:rsidR="00086F80" w:rsidRDefault="00000000">
      <w:r>
        <w:t>Ilustração 3</w:t>
      </w:r>
    </w:p>
    <w:p w14:paraId="75411966" w14:textId="77777777" w:rsidR="00086F80" w:rsidRDefault="00000000">
      <w:r>
        <w:t>(36) Alunos em sala de aula.</w:t>
      </w:r>
    </w:p>
    <w:p w14:paraId="5D78418F" w14:textId="77777777" w:rsidR="00086F80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56E0D627" wp14:editId="0A8489DC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523365" cy="149479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EA590" w14:textId="77777777" w:rsidR="00EC6818" w:rsidRDefault="00000000">
      <w:r>
        <w:t xml:space="preserve">  </w:t>
      </w:r>
    </w:p>
    <w:p w14:paraId="6977ED2E" w14:textId="05836F01" w:rsidR="00086F80" w:rsidRDefault="00EC6818">
      <w:r>
        <w:t xml:space="preserve">  </w:t>
      </w:r>
      <w:r w:rsidR="00000000">
        <w:t>Padrão 4+2 foi quebrado entre as linhas horizontais D e E.</w:t>
      </w:r>
    </w:p>
    <w:p w14:paraId="0C239A42" w14:textId="68678024" w:rsidR="00086F80" w:rsidRDefault="00000000">
      <w:r>
        <w:t xml:space="preserve">  (contagem de cima para baixo)</w:t>
      </w:r>
    </w:p>
    <w:p w14:paraId="4CE196F0" w14:textId="77777777" w:rsidR="00086F80" w:rsidRDefault="00086F80"/>
    <w:p w14:paraId="0568618A" w14:textId="1E461A8F" w:rsidR="00086F80" w:rsidRDefault="00000000">
      <w:r>
        <w:t xml:space="preserve"> Aluno “P” linha  horizontal D  posição 3, trocou de lugar com aluno “M” linha horizontal E posição 5.</w:t>
      </w:r>
    </w:p>
    <w:p w14:paraId="10729146" w14:textId="77777777" w:rsidR="00086F80" w:rsidRDefault="00086F80"/>
    <w:p w14:paraId="136B54E1" w14:textId="77777777" w:rsidR="00EC6818" w:rsidRDefault="00EC6818" w:rsidP="00EC6818"/>
    <w:p w14:paraId="098406FB" w14:textId="77777777" w:rsidR="00EC6818" w:rsidRDefault="00EC6818" w:rsidP="00EC6818"/>
    <w:p w14:paraId="5F63EB11" w14:textId="77777777" w:rsidR="00EC6818" w:rsidRDefault="00EC6818" w:rsidP="00EC6818"/>
    <w:p w14:paraId="1DE82376" w14:textId="0706283A" w:rsidR="00EC6818" w:rsidRPr="00EC6818" w:rsidRDefault="00EC6818" w:rsidP="00EC6818"/>
    <w:sectPr w:rsidR="00EC6818" w:rsidRPr="00EC68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Helvetica Neue;sans-seri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18"/>
    <w:rsid w:val="00086F80"/>
    <w:rsid w:val="00E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ACBA"/>
  <w15:docId w15:val="{4333999A-EAAE-4732-BCC1-5FA47D1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ipe%20Albuquerque\Downloads\Alunos%20P%20e%20M.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Alunos P e M.</Template>
  <TotalTime>9</TotalTime>
  <Pages>2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Albuquerque</dc:creator>
  <dc:description/>
  <cp:lastModifiedBy>Fillipe Albuquerque Moreira Dos Santos</cp:lastModifiedBy>
  <cp:revision>1</cp:revision>
  <dcterms:created xsi:type="dcterms:W3CDTF">2023-07-06T13:02:00Z</dcterms:created>
  <dcterms:modified xsi:type="dcterms:W3CDTF">2023-07-06T13:11:00Z</dcterms:modified>
  <dc:language>pt-BR</dc:language>
</cp:coreProperties>
</file>